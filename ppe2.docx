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29F4" w14:textId="399BCBAD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491A0C" wp14:editId="385A2CEA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E1F07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C66D28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CBA64B0" w14:textId="545C55A0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90F4F08" wp14:editId="4329A220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6A153A" w14:textId="24341DBE" w:rsidR="00D077E9" w:rsidRDefault="005320E5" w:rsidP="00D077E9">
                                  <w:pPr>
                                    <w:pStyle w:val="Titre"/>
                                    <w:spacing w:after="0"/>
                                    <w:rPr>
                                      <w:lang w:bidi="fr-FR"/>
                                    </w:rPr>
                                  </w:pPr>
                                  <w:r>
                                    <w:rPr>
                                      <w:lang w:bidi="fr-FR"/>
                                    </w:rPr>
                                    <w:t>Projet Personnel</w:t>
                                  </w:r>
                                </w:p>
                                <w:p w14:paraId="7E65CD53" w14:textId="162E62E1" w:rsidR="005320E5" w:rsidRPr="00D86945" w:rsidRDefault="005320E5" w:rsidP="00D077E9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Encadré</w:t>
                                  </w:r>
                                  <w:r w:rsidR="009E7B8D">
                                    <w:rPr>
                                      <w:lang w:bidi="fr-FR"/>
                                    </w:rPr>
                                    <w:t xml:space="preserve"> n°</w:t>
                                  </w:r>
                                  <w:r w:rsidR="000C47D1">
                                    <w:rPr>
                                      <w:lang w:bidi="fr-F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90F4F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" filled="f" stroked="f" strokeweight=".5pt">
                      <v:textbox>
                        <w:txbxContent>
                          <w:p w14:paraId="4C6A153A" w14:textId="24341DBE" w:rsidR="00D077E9" w:rsidRDefault="005320E5" w:rsidP="00D077E9">
                            <w:pPr>
                              <w:pStyle w:val="Titre"/>
                              <w:spacing w:after="0"/>
                              <w:rPr>
                                <w:lang w:bidi="fr-FR"/>
                              </w:rPr>
                            </w:pPr>
                            <w:r>
                              <w:rPr>
                                <w:lang w:bidi="fr-FR"/>
                              </w:rPr>
                              <w:t>Projet Personnel</w:t>
                            </w:r>
                          </w:p>
                          <w:p w14:paraId="7E65CD53" w14:textId="162E62E1" w:rsidR="005320E5" w:rsidRPr="00D86945" w:rsidRDefault="005320E5" w:rsidP="00D077E9">
                            <w:pPr>
                              <w:pStyle w:val="Titre"/>
                              <w:spacing w:after="0"/>
                            </w:pPr>
                            <w:r>
                              <w:rPr>
                                <w:lang w:bidi="fr-FR"/>
                              </w:rPr>
                              <w:t>Encadré</w:t>
                            </w:r>
                            <w:r w:rsidR="009E7B8D">
                              <w:rPr>
                                <w:lang w:bidi="fr-FR"/>
                              </w:rPr>
                              <w:t xml:space="preserve"> n°</w:t>
                            </w:r>
                            <w:r w:rsidR="000C47D1">
                              <w:rPr>
                                <w:lang w:bidi="fr-FR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B56EC2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DB1F318" wp14:editId="0EC7D715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1E48C4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317C48B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FA68A62" w14:textId="1BA71C99" w:rsidR="00D077E9" w:rsidRDefault="00112AC1" w:rsidP="00AB02A7">
            <w:pPr>
              <w:rPr>
                <w:noProof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9504" behindDoc="0" locked="0" layoutInCell="1" allowOverlap="1" wp14:anchorId="0453B3D3" wp14:editId="31C77304">
                  <wp:simplePos x="0" y="0"/>
                  <wp:positionH relativeFrom="margin">
                    <wp:posOffset>1806575</wp:posOffset>
                  </wp:positionH>
                  <wp:positionV relativeFrom="paragraph">
                    <wp:posOffset>320675</wp:posOffset>
                  </wp:positionV>
                  <wp:extent cx="2758440" cy="2758440"/>
                  <wp:effectExtent l="0" t="0" r="0" b="381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440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136EA4D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648C0DC0AEDF48DFB6C35CE366E06871"/>
              </w:placeholder>
              <w15:appearance w15:val="hidden"/>
            </w:sdtPr>
            <w:sdtEndPr/>
            <w:sdtContent>
              <w:p w14:paraId="11DBD467" w14:textId="56150F10" w:rsidR="00D077E9" w:rsidRDefault="002D6D28" w:rsidP="001A0C43">
                <w:pPr>
                  <w:jc w:val="center"/>
                </w:pPr>
                <w:r>
                  <w:t>2019-2021</w:t>
                </w:r>
              </w:p>
            </w:sdtContent>
          </w:sdt>
          <w:p w14:paraId="397026F8" w14:textId="77777777" w:rsidR="00D077E9" w:rsidRDefault="00D077E9" w:rsidP="001A0C43">
            <w:pPr>
              <w:jc w:val="center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39301AB" wp14:editId="59B3CA12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14EDE61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E93D0BC" w14:textId="77777777" w:rsidR="00D077E9" w:rsidRDefault="00D077E9" w:rsidP="001A0C43">
            <w:pPr>
              <w:jc w:val="center"/>
              <w:rPr>
                <w:noProof/>
                <w:sz w:val="10"/>
                <w:szCs w:val="10"/>
              </w:rPr>
            </w:pPr>
          </w:p>
          <w:p w14:paraId="27BB9191" w14:textId="77777777" w:rsidR="00D077E9" w:rsidRDefault="00D077E9" w:rsidP="001A0C43">
            <w:pPr>
              <w:jc w:val="center"/>
              <w:rPr>
                <w:noProof/>
                <w:sz w:val="10"/>
                <w:szCs w:val="10"/>
              </w:rPr>
            </w:pPr>
          </w:p>
          <w:p w14:paraId="61CC3646" w14:textId="28E1EC5A" w:rsidR="00D077E9" w:rsidRDefault="00DF0A0F" w:rsidP="001A0C43">
            <w:pPr>
              <w:jc w:val="center"/>
            </w:pPr>
            <w:sdt>
              <w:sdtPr>
                <w:id w:val="-1740469667"/>
                <w:placeholder>
                  <w:docPart w:val="DE0C2446E1824274AF81A2DFB9FDB53D"/>
                </w:placeholder>
                <w15:appearance w15:val="hidden"/>
              </w:sdtPr>
              <w:sdtEndPr/>
              <w:sdtContent>
                <w:r w:rsidR="005320E5">
                  <w:t>BTS SIO</w:t>
                </w:r>
              </w:sdtContent>
            </w:sdt>
          </w:p>
          <w:p w14:paraId="724B0A05" w14:textId="2AE81AA0" w:rsidR="00D077E9" w:rsidRDefault="00D077E9" w:rsidP="001A0C43">
            <w:pPr>
              <w:jc w:val="center"/>
            </w:pPr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EF85CCA9B30A4FB49318106EC76E893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5320E5">
                  <w:t>CUNY Enzo</w:t>
                </w:r>
              </w:sdtContent>
            </w:sdt>
          </w:p>
          <w:p w14:paraId="43CC65EA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16B695FD" w14:textId="5FF6D71B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1CBB88" wp14:editId="01732D5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82098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" fillcolor="#0f0d29 [3213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75A4C221" w14:textId="7B955BA1" w:rsidR="00D077E9" w:rsidRDefault="00D121EA" w:rsidP="00D077E9">
      <w:pPr>
        <w:pStyle w:val="Titre1"/>
      </w:pPr>
      <w:r>
        <w:rPr>
          <w:lang w:bidi="fr-FR"/>
        </w:rPr>
        <w:lastRenderedPageBreak/>
        <w:t>Contexte</w:t>
      </w:r>
    </w:p>
    <w:p w14:paraId="4BA491ED" w14:textId="3FB2C738" w:rsidR="00AB02A7" w:rsidRDefault="00AB02A7" w:rsidP="00DF027C"/>
    <w:p w14:paraId="037F14AE" w14:textId="7E397EB4" w:rsidR="0087605E" w:rsidRDefault="00AD0B6A" w:rsidP="00104F6B">
      <w:r>
        <w:rPr>
          <w:b w:val="0"/>
          <w:bCs/>
        </w:rPr>
        <w:t xml:space="preserve">Le cabinet de Perpignan </w:t>
      </w:r>
      <w:r w:rsidR="004855E8">
        <w:rPr>
          <w:b w:val="0"/>
          <w:bCs/>
        </w:rPr>
        <w:t>Perpi&amp;Co</w:t>
      </w:r>
      <w:r>
        <w:rPr>
          <w:b w:val="0"/>
          <w:bCs/>
        </w:rPr>
        <w:t xml:space="preserve"> </w:t>
      </w:r>
      <w:r w:rsidR="00B74C3B">
        <w:rPr>
          <w:b w:val="0"/>
          <w:bCs/>
        </w:rPr>
        <w:t xml:space="preserve">spécialisé dans la vente de produits et désirant </w:t>
      </w:r>
      <w:r w:rsidR="001A0C43">
        <w:rPr>
          <w:b w:val="0"/>
          <w:bCs/>
        </w:rPr>
        <w:t>pouvoir gérer son activité grâce à une application web et une autre mobile.</w:t>
      </w:r>
    </w:p>
    <w:p w14:paraId="06A755CC" w14:textId="687F4402" w:rsidR="00DA7E62" w:rsidRDefault="00DA7E62" w:rsidP="00AB02A7">
      <w:pPr>
        <w:spacing w:after="200"/>
      </w:pPr>
    </w:p>
    <w:p w14:paraId="7560EC8C" w14:textId="225F9F50" w:rsidR="00DA7E62" w:rsidRDefault="00DA7E62" w:rsidP="00AB02A7">
      <w:pPr>
        <w:spacing w:after="200"/>
      </w:pPr>
    </w:p>
    <w:p w14:paraId="68920D33" w14:textId="0C8532AB" w:rsidR="00DA7E62" w:rsidRDefault="00D121EA" w:rsidP="00DA7E62">
      <w:pPr>
        <w:pStyle w:val="Titre1"/>
      </w:pPr>
      <w:r>
        <w:rPr>
          <w:lang w:bidi="fr-FR"/>
        </w:rPr>
        <w:t>Environnement technologique</w:t>
      </w:r>
    </w:p>
    <w:p w14:paraId="6590562C" w14:textId="54466856" w:rsidR="00B36CCA" w:rsidRDefault="00926B2C" w:rsidP="00AB02A7">
      <w:pPr>
        <w:spacing w:after="200"/>
        <w:rPr>
          <w:b w:val="0"/>
          <w:bCs/>
          <w:noProof/>
        </w:rPr>
      </w:pPr>
      <w:r>
        <w:rPr>
          <w:b w:val="0"/>
          <w:bCs/>
          <w:noProof/>
        </w:rPr>
        <w:drawing>
          <wp:anchor distT="0" distB="0" distL="114300" distR="114300" simplePos="0" relativeHeight="251663360" behindDoc="1" locked="0" layoutInCell="1" allowOverlap="1" wp14:anchorId="6E9DDCA4" wp14:editId="1DDB01B7">
            <wp:simplePos x="0" y="0"/>
            <wp:positionH relativeFrom="margin">
              <wp:align>left</wp:align>
            </wp:positionH>
            <wp:positionV relativeFrom="paragraph">
              <wp:posOffset>775335</wp:posOffset>
            </wp:positionV>
            <wp:extent cx="1310640" cy="867410"/>
            <wp:effectExtent l="0" t="0" r="3810" b="8890"/>
            <wp:wrapTight wrapText="bothSides">
              <wp:wrapPolygon edited="0">
                <wp:start x="0" y="0"/>
                <wp:lineTo x="0" y="21347"/>
                <wp:lineTo x="21349" y="21347"/>
                <wp:lineTo x="21349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71115007"/>
      <w:r w:rsidR="00FB2563">
        <w:rPr>
          <w:b w:val="0"/>
          <w:bCs/>
        </w:rPr>
        <w:t>M</w:t>
      </w:r>
      <w:bookmarkEnd w:id="0"/>
      <w:r w:rsidR="00FB2563">
        <w:rPr>
          <w:b w:val="0"/>
          <w:bCs/>
        </w:rPr>
        <w:t>achine virtuelle sous VMware (v.15)</w:t>
      </w:r>
      <w:r w:rsidR="00547EF4">
        <w:rPr>
          <w:b w:val="0"/>
          <w:bCs/>
        </w:rPr>
        <w:t xml:space="preserve"> ainsi que de Debian 10</w:t>
      </w:r>
      <w:r w:rsidR="00DB391E">
        <w:rPr>
          <w:b w:val="0"/>
          <w:bCs/>
        </w:rPr>
        <w:t>, installation du logiciel Docker</w:t>
      </w:r>
      <w:r w:rsidR="00E75516">
        <w:rPr>
          <w:b w:val="0"/>
          <w:bCs/>
        </w:rPr>
        <w:t xml:space="preserve"> + le déploiement des containers nécessaires (MySQL, PHPStorm 2020.2.2,</w:t>
      </w:r>
      <w:r>
        <w:rPr>
          <w:b w:val="0"/>
          <w:bCs/>
        </w:rPr>
        <w:t xml:space="preserve"> PHPMyAdmin</w:t>
      </w:r>
      <w:r w:rsidR="002B07D8">
        <w:rPr>
          <w:b w:val="0"/>
          <w:bCs/>
        </w:rPr>
        <w:t>).</w:t>
      </w:r>
    </w:p>
    <w:p w14:paraId="03C31601" w14:textId="0F43F1F4" w:rsidR="00E75516" w:rsidRDefault="00926B2C" w:rsidP="00AB02A7">
      <w:pPr>
        <w:spacing w:after="200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66432" behindDoc="1" locked="0" layoutInCell="1" allowOverlap="1" wp14:anchorId="79736583" wp14:editId="032DFCEE">
            <wp:simplePos x="0" y="0"/>
            <wp:positionH relativeFrom="column">
              <wp:posOffset>5212080</wp:posOffset>
            </wp:positionH>
            <wp:positionV relativeFrom="paragraph">
              <wp:posOffset>9525</wp:posOffset>
            </wp:positionV>
            <wp:extent cx="1033780" cy="731520"/>
            <wp:effectExtent l="0" t="0" r="0" b="0"/>
            <wp:wrapTight wrapText="bothSides">
              <wp:wrapPolygon edited="0">
                <wp:start x="12737" y="563"/>
                <wp:lineTo x="11941" y="3938"/>
                <wp:lineTo x="9951" y="10688"/>
                <wp:lineTo x="0" y="14625"/>
                <wp:lineTo x="0" y="19125"/>
                <wp:lineTo x="10349" y="19125"/>
                <wp:lineTo x="21096" y="18000"/>
                <wp:lineTo x="21096" y="12375"/>
                <wp:lineTo x="17115" y="563"/>
                <wp:lineTo x="12737" y="563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  <w:noProof/>
        </w:rPr>
        <w:drawing>
          <wp:anchor distT="0" distB="0" distL="114300" distR="114300" simplePos="0" relativeHeight="251665408" behindDoc="1" locked="0" layoutInCell="1" allowOverlap="1" wp14:anchorId="03FD4098" wp14:editId="7E1EDF10">
            <wp:simplePos x="0" y="0"/>
            <wp:positionH relativeFrom="column">
              <wp:posOffset>4410075</wp:posOffset>
            </wp:positionH>
            <wp:positionV relativeFrom="paragraph">
              <wp:posOffset>13335</wp:posOffset>
            </wp:positionV>
            <wp:extent cx="723900" cy="723900"/>
            <wp:effectExtent l="0" t="0" r="0" b="0"/>
            <wp:wrapTight wrapText="bothSides">
              <wp:wrapPolygon edited="0">
                <wp:start x="1705" y="0"/>
                <wp:lineTo x="0" y="2842"/>
                <wp:lineTo x="0" y="13642"/>
                <wp:lineTo x="2274" y="18189"/>
                <wp:lineTo x="4547" y="18758"/>
                <wp:lineTo x="9663" y="21032"/>
                <wp:lineTo x="10800" y="21032"/>
                <wp:lineTo x="15347" y="21032"/>
                <wp:lineTo x="15916" y="21032"/>
                <wp:lineTo x="21032" y="17621"/>
                <wp:lineTo x="21032" y="1137"/>
                <wp:lineTo x="7389" y="0"/>
                <wp:lineTo x="1705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  <w:noProof/>
        </w:rPr>
        <w:drawing>
          <wp:anchor distT="0" distB="0" distL="114300" distR="114300" simplePos="0" relativeHeight="251664384" behindDoc="1" locked="0" layoutInCell="1" allowOverlap="1" wp14:anchorId="7E6C3D2A" wp14:editId="547CC9BE">
            <wp:simplePos x="0" y="0"/>
            <wp:positionH relativeFrom="column">
              <wp:posOffset>3185160</wp:posOffset>
            </wp:positionH>
            <wp:positionV relativeFrom="paragraph">
              <wp:posOffset>9525</wp:posOffset>
            </wp:positionV>
            <wp:extent cx="1041400" cy="708660"/>
            <wp:effectExtent l="0" t="0" r="6350" b="0"/>
            <wp:wrapTight wrapText="bothSides">
              <wp:wrapPolygon edited="0">
                <wp:start x="11854" y="0"/>
                <wp:lineTo x="11854" y="2323"/>
                <wp:lineTo x="14224" y="9290"/>
                <wp:lineTo x="0" y="11613"/>
                <wp:lineTo x="0" y="19742"/>
                <wp:lineTo x="4741" y="20903"/>
                <wp:lineTo x="7507" y="20903"/>
                <wp:lineTo x="21337" y="20903"/>
                <wp:lineTo x="21337" y="7548"/>
                <wp:lineTo x="16200" y="581"/>
                <wp:lineTo x="14620" y="0"/>
                <wp:lineTo x="11854" y="0"/>
              </wp:wrapPolygon>
            </wp:wrapTight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  <w:noProof/>
        </w:rPr>
        <w:drawing>
          <wp:anchor distT="0" distB="0" distL="114300" distR="114300" simplePos="0" relativeHeight="251662336" behindDoc="1" locked="0" layoutInCell="1" allowOverlap="1" wp14:anchorId="3F435688" wp14:editId="3B3FA88B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836930" cy="716280"/>
            <wp:effectExtent l="0" t="0" r="1270" b="7620"/>
            <wp:wrapTight wrapText="bothSides">
              <wp:wrapPolygon edited="0">
                <wp:start x="9833" y="0"/>
                <wp:lineTo x="5408" y="1723"/>
                <wp:lineTo x="1967" y="5745"/>
                <wp:lineTo x="0" y="17809"/>
                <wp:lineTo x="0" y="21255"/>
                <wp:lineTo x="21141" y="21255"/>
                <wp:lineTo x="21141" y="17234"/>
                <wp:lineTo x="17208" y="9191"/>
                <wp:lineTo x="20649" y="5745"/>
                <wp:lineTo x="20158" y="4596"/>
                <wp:lineTo x="13275" y="0"/>
                <wp:lineTo x="9833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  <w:noProof/>
        </w:rPr>
        <w:drawing>
          <wp:anchor distT="0" distB="0" distL="114300" distR="114300" simplePos="0" relativeHeight="251661312" behindDoc="1" locked="0" layoutInCell="1" allowOverlap="1" wp14:anchorId="47F73E72" wp14:editId="6ECB1E9B">
            <wp:simplePos x="0" y="0"/>
            <wp:positionH relativeFrom="column">
              <wp:posOffset>1143000</wp:posOffset>
            </wp:positionH>
            <wp:positionV relativeFrom="paragraph">
              <wp:posOffset>9525</wp:posOffset>
            </wp:positionV>
            <wp:extent cx="1205865" cy="678180"/>
            <wp:effectExtent l="0" t="0" r="0" b="7620"/>
            <wp:wrapTight wrapText="bothSides">
              <wp:wrapPolygon edited="0">
                <wp:start x="8872" y="0"/>
                <wp:lineTo x="5801" y="3640"/>
                <wp:lineTo x="4777" y="6067"/>
                <wp:lineTo x="5118" y="10921"/>
                <wp:lineTo x="6825" y="19416"/>
                <wp:lineTo x="8872" y="21236"/>
                <wp:lineTo x="11943" y="21236"/>
                <wp:lineTo x="9896" y="19416"/>
                <wp:lineTo x="15697" y="10315"/>
                <wp:lineTo x="16379" y="6067"/>
                <wp:lineTo x="15014" y="1820"/>
                <wp:lineTo x="12626" y="0"/>
                <wp:lineTo x="8872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19A94" w14:textId="26CD9032" w:rsidR="00E75516" w:rsidRDefault="00112AC1" w:rsidP="00AB02A7">
      <w:pPr>
        <w:spacing w:after="200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67456" behindDoc="1" locked="0" layoutInCell="1" allowOverlap="1" wp14:anchorId="59925785" wp14:editId="3F7AF1EF">
            <wp:simplePos x="0" y="0"/>
            <wp:positionH relativeFrom="column">
              <wp:posOffset>220980</wp:posOffset>
            </wp:positionH>
            <wp:positionV relativeFrom="paragraph">
              <wp:posOffset>440690</wp:posOffset>
            </wp:positionV>
            <wp:extent cx="838200" cy="838200"/>
            <wp:effectExtent l="0" t="0" r="0" b="0"/>
            <wp:wrapTight wrapText="bothSides">
              <wp:wrapPolygon edited="0">
                <wp:start x="3436" y="0"/>
                <wp:lineTo x="1964" y="7364"/>
                <wp:lineTo x="2945" y="18164"/>
                <wp:lineTo x="5400" y="21109"/>
                <wp:lineTo x="7855" y="21109"/>
                <wp:lineTo x="13255" y="21109"/>
                <wp:lineTo x="15709" y="21109"/>
                <wp:lineTo x="18655" y="18164"/>
                <wp:lineTo x="18655" y="3927"/>
                <wp:lineTo x="16691" y="0"/>
                <wp:lineTo x="3436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fr-FR"/>
        </w:rPr>
        <w:drawing>
          <wp:anchor distT="0" distB="0" distL="114300" distR="114300" simplePos="0" relativeHeight="251668480" behindDoc="1" locked="0" layoutInCell="1" allowOverlap="1" wp14:anchorId="5E2A0EEE" wp14:editId="09F98F6E">
            <wp:simplePos x="0" y="0"/>
            <wp:positionH relativeFrom="column">
              <wp:posOffset>1432560</wp:posOffset>
            </wp:positionH>
            <wp:positionV relativeFrom="paragraph">
              <wp:posOffset>440690</wp:posOffset>
            </wp:positionV>
            <wp:extent cx="624840" cy="881526"/>
            <wp:effectExtent l="0" t="0" r="3810" b="0"/>
            <wp:wrapTight wrapText="bothSides">
              <wp:wrapPolygon edited="0">
                <wp:start x="3293" y="0"/>
                <wp:lineTo x="0" y="3735"/>
                <wp:lineTo x="0" y="19141"/>
                <wp:lineTo x="1976" y="21009"/>
                <wp:lineTo x="7244" y="21009"/>
                <wp:lineTo x="13829" y="21009"/>
                <wp:lineTo x="19098" y="21009"/>
                <wp:lineTo x="21073" y="19141"/>
                <wp:lineTo x="21073" y="3735"/>
                <wp:lineTo x="17122" y="0"/>
                <wp:lineTo x="3293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881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3E08B" w14:textId="34B464B5" w:rsidR="00B24230" w:rsidRDefault="00B24230" w:rsidP="00851497">
      <w:pPr>
        <w:pStyle w:val="Titre1"/>
        <w:rPr>
          <w:lang w:bidi="fr-FR"/>
        </w:rPr>
      </w:pPr>
    </w:p>
    <w:p w14:paraId="694F684C" w14:textId="77777777" w:rsidR="00F94746" w:rsidRDefault="00F94746" w:rsidP="00851497">
      <w:pPr>
        <w:pStyle w:val="Titre1"/>
        <w:rPr>
          <w:lang w:bidi="fr-FR"/>
        </w:rPr>
      </w:pPr>
    </w:p>
    <w:p w14:paraId="69575978" w14:textId="76F0C574" w:rsidR="00851497" w:rsidRPr="00851497" w:rsidRDefault="00851497" w:rsidP="00851497">
      <w:pPr>
        <w:pStyle w:val="Titre1"/>
        <w:rPr>
          <w:lang w:bidi="fr-FR"/>
        </w:rPr>
      </w:pPr>
      <w:r>
        <w:rPr>
          <w:lang w:bidi="fr-FR"/>
        </w:rPr>
        <w:t>Cahier des charges</w:t>
      </w:r>
    </w:p>
    <w:p w14:paraId="7EDE041C" w14:textId="535C7644" w:rsidR="00851497" w:rsidRDefault="00851497" w:rsidP="00AB02A7">
      <w:pPr>
        <w:spacing w:after="200"/>
        <w:rPr>
          <w:color w:val="0F0D29" w:themeColor="text1"/>
        </w:rPr>
      </w:pPr>
      <w:r>
        <w:rPr>
          <w:b w:val="0"/>
          <w:bCs/>
        </w:rPr>
        <w:t xml:space="preserve">Pour aller inspecter le cahier des charges : </w:t>
      </w:r>
      <w:r w:rsidR="0071273B" w:rsidRPr="0071273B">
        <w:rPr>
          <w:b w:val="0"/>
          <w:bCs/>
        </w:rPr>
        <w:t>https://drive.google.com/file/d/1YsYTGCdK6JCd1LiD-dbNhyKJVZdGkTFl/view?usp=sharing</w:t>
      </w:r>
    </w:p>
    <w:p w14:paraId="0DE8911F" w14:textId="54BB9BF0" w:rsidR="000B176E" w:rsidRDefault="000B176E" w:rsidP="000B176E">
      <w:pPr>
        <w:pStyle w:val="Titre1"/>
        <w:rPr>
          <w:lang w:bidi="fr-FR"/>
        </w:rPr>
      </w:pPr>
      <w:r>
        <w:rPr>
          <w:lang w:bidi="fr-FR"/>
        </w:rPr>
        <w:lastRenderedPageBreak/>
        <w:t>Exemple du site</w:t>
      </w:r>
    </w:p>
    <w:p w14:paraId="155F79F1" w14:textId="25528B58" w:rsidR="000B176E" w:rsidRPr="00851497" w:rsidRDefault="000B176E" w:rsidP="000B176E">
      <w:pPr>
        <w:pStyle w:val="Titre1"/>
        <w:jc w:val="center"/>
        <w:rPr>
          <w:lang w:bidi="fr-FR"/>
        </w:rPr>
      </w:pPr>
      <w:r>
        <w:rPr>
          <w:noProof/>
          <w:lang w:bidi="fr-FR"/>
        </w:rPr>
        <w:drawing>
          <wp:inline distT="0" distB="0" distL="0" distR="0" wp14:anchorId="6AB869EF" wp14:editId="68E6F85A">
            <wp:extent cx="4181475" cy="2189919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578" cy="21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5AC1" w14:textId="77777777" w:rsidR="00731B28" w:rsidRPr="00731B28" w:rsidRDefault="00731B28" w:rsidP="00AB02A7">
      <w:pPr>
        <w:spacing w:after="200"/>
        <w:rPr>
          <w:b w:val="0"/>
          <w:bCs/>
        </w:rPr>
      </w:pPr>
    </w:p>
    <w:sectPr w:rsidR="00731B28" w:rsidRPr="00731B28" w:rsidSect="00AB02A7">
      <w:headerReference w:type="default" r:id="rId19"/>
      <w:footerReference w:type="default" r:id="rId2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67467" w14:textId="77777777" w:rsidR="00DF0A0F" w:rsidRDefault="00DF0A0F">
      <w:r>
        <w:separator/>
      </w:r>
    </w:p>
    <w:p w14:paraId="28CC7C52" w14:textId="77777777" w:rsidR="00DF0A0F" w:rsidRDefault="00DF0A0F"/>
  </w:endnote>
  <w:endnote w:type="continuationSeparator" w:id="0">
    <w:p w14:paraId="2E8733B8" w14:textId="77777777" w:rsidR="00DF0A0F" w:rsidRDefault="00DF0A0F">
      <w:r>
        <w:continuationSeparator/>
      </w:r>
    </w:p>
    <w:p w14:paraId="13D7E6A6" w14:textId="77777777" w:rsidR="00DF0A0F" w:rsidRDefault="00DF0A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E77D1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53E7681D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F9CDF" w14:textId="77777777" w:rsidR="00DF0A0F" w:rsidRDefault="00DF0A0F">
      <w:r>
        <w:separator/>
      </w:r>
    </w:p>
    <w:p w14:paraId="1441B9EE" w14:textId="77777777" w:rsidR="00DF0A0F" w:rsidRDefault="00DF0A0F"/>
  </w:footnote>
  <w:footnote w:type="continuationSeparator" w:id="0">
    <w:p w14:paraId="2174682F" w14:textId="77777777" w:rsidR="00DF0A0F" w:rsidRDefault="00DF0A0F">
      <w:r>
        <w:continuationSeparator/>
      </w:r>
    </w:p>
    <w:p w14:paraId="09CD9B3C" w14:textId="77777777" w:rsidR="00DF0A0F" w:rsidRDefault="00DF0A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3DCCA39" w14:textId="77777777" w:rsidTr="002D6D28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shd w:val="clear" w:color="auto" w:fill="0F0D29" w:themeFill="text1"/>
        </w:tcPr>
        <w:p w14:paraId="37F52D6F" w14:textId="77777777" w:rsidR="00D077E9" w:rsidRDefault="00D077E9">
          <w:pPr>
            <w:pStyle w:val="En-tte"/>
          </w:pPr>
        </w:p>
      </w:tc>
    </w:tr>
  </w:tbl>
  <w:p w14:paraId="5846D0CF" w14:textId="77777777" w:rsidR="00D077E9" w:rsidRDefault="00D077E9" w:rsidP="00D077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E5"/>
    <w:rsid w:val="00003A4D"/>
    <w:rsid w:val="000247AD"/>
    <w:rsid w:val="0002482E"/>
    <w:rsid w:val="00050324"/>
    <w:rsid w:val="000A0150"/>
    <w:rsid w:val="000B176E"/>
    <w:rsid w:val="000C47D1"/>
    <w:rsid w:val="000E63C9"/>
    <w:rsid w:val="00104F6B"/>
    <w:rsid w:val="00112AC1"/>
    <w:rsid w:val="00130E9D"/>
    <w:rsid w:val="00150A6D"/>
    <w:rsid w:val="00185B35"/>
    <w:rsid w:val="001A0C43"/>
    <w:rsid w:val="001F2BC8"/>
    <w:rsid w:val="001F5F6B"/>
    <w:rsid w:val="00243EBC"/>
    <w:rsid w:val="00246A35"/>
    <w:rsid w:val="00270C80"/>
    <w:rsid w:val="00284348"/>
    <w:rsid w:val="002B07D8"/>
    <w:rsid w:val="002D6D2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855E8"/>
    <w:rsid w:val="004B21A5"/>
    <w:rsid w:val="005037F0"/>
    <w:rsid w:val="00516A86"/>
    <w:rsid w:val="005275F6"/>
    <w:rsid w:val="005320E5"/>
    <w:rsid w:val="00532541"/>
    <w:rsid w:val="00547EF4"/>
    <w:rsid w:val="00572102"/>
    <w:rsid w:val="005F1BB0"/>
    <w:rsid w:val="00611921"/>
    <w:rsid w:val="00656C4D"/>
    <w:rsid w:val="006D1F70"/>
    <w:rsid w:val="006E5716"/>
    <w:rsid w:val="0071273B"/>
    <w:rsid w:val="007302B3"/>
    <w:rsid w:val="00730733"/>
    <w:rsid w:val="00730E3A"/>
    <w:rsid w:val="00731B28"/>
    <w:rsid w:val="00736AAF"/>
    <w:rsid w:val="00765B2A"/>
    <w:rsid w:val="00783A34"/>
    <w:rsid w:val="007C6B52"/>
    <w:rsid w:val="007D16C5"/>
    <w:rsid w:val="00851497"/>
    <w:rsid w:val="00862FE4"/>
    <w:rsid w:val="0086389A"/>
    <w:rsid w:val="0087605E"/>
    <w:rsid w:val="008B1FEE"/>
    <w:rsid w:val="00903C32"/>
    <w:rsid w:val="0091275B"/>
    <w:rsid w:val="00916B16"/>
    <w:rsid w:val="009173B9"/>
    <w:rsid w:val="00926B2C"/>
    <w:rsid w:val="0093335D"/>
    <w:rsid w:val="0093613E"/>
    <w:rsid w:val="00943026"/>
    <w:rsid w:val="00966B81"/>
    <w:rsid w:val="009C7720"/>
    <w:rsid w:val="009E7B8D"/>
    <w:rsid w:val="00A23AFA"/>
    <w:rsid w:val="00A31B3E"/>
    <w:rsid w:val="00A532F3"/>
    <w:rsid w:val="00A61747"/>
    <w:rsid w:val="00A8489E"/>
    <w:rsid w:val="00AB02A7"/>
    <w:rsid w:val="00AC29F3"/>
    <w:rsid w:val="00AD0B6A"/>
    <w:rsid w:val="00B231E5"/>
    <w:rsid w:val="00B24230"/>
    <w:rsid w:val="00B36CCA"/>
    <w:rsid w:val="00B74C3B"/>
    <w:rsid w:val="00B85DDF"/>
    <w:rsid w:val="00BE790F"/>
    <w:rsid w:val="00C02B87"/>
    <w:rsid w:val="00C4086D"/>
    <w:rsid w:val="00CA1896"/>
    <w:rsid w:val="00CB5B28"/>
    <w:rsid w:val="00CF5371"/>
    <w:rsid w:val="00D0323A"/>
    <w:rsid w:val="00D0559F"/>
    <w:rsid w:val="00D077E9"/>
    <w:rsid w:val="00D121EA"/>
    <w:rsid w:val="00D42CB7"/>
    <w:rsid w:val="00D5413D"/>
    <w:rsid w:val="00D570A9"/>
    <w:rsid w:val="00D70D02"/>
    <w:rsid w:val="00D770C7"/>
    <w:rsid w:val="00D84C45"/>
    <w:rsid w:val="00D86945"/>
    <w:rsid w:val="00D90290"/>
    <w:rsid w:val="00DA7E62"/>
    <w:rsid w:val="00DB0D33"/>
    <w:rsid w:val="00DB391E"/>
    <w:rsid w:val="00DD152F"/>
    <w:rsid w:val="00DE213F"/>
    <w:rsid w:val="00DF027C"/>
    <w:rsid w:val="00DF0A0F"/>
    <w:rsid w:val="00E00A32"/>
    <w:rsid w:val="00E16849"/>
    <w:rsid w:val="00E22ACD"/>
    <w:rsid w:val="00E620B0"/>
    <w:rsid w:val="00E75516"/>
    <w:rsid w:val="00E81B40"/>
    <w:rsid w:val="00EF555B"/>
    <w:rsid w:val="00F027BB"/>
    <w:rsid w:val="00F11DCF"/>
    <w:rsid w:val="00F162EA"/>
    <w:rsid w:val="00F52D27"/>
    <w:rsid w:val="00F83527"/>
    <w:rsid w:val="00F94746"/>
    <w:rsid w:val="00FB2563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46C43"/>
  <w15:docId w15:val="{9AC6190F-1BE0-4375-8F40-D202A8A6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Lienhypertexte">
    <w:name w:val="Hyperlink"/>
    <w:basedOn w:val="Policepardfaut"/>
    <w:uiPriority w:val="99"/>
    <w:unhideWhenUsed/>
    <w:rsid w:val="00851497"/>
    <w:rPr>
      <w:color w:val="3592C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149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51497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zoc\AppData\Local\Microsoft\Office\16.0\DTS\fr-FR%7b37938D85-0666-4810-A217-5FE97474C75E%7d\%7bACDD18B6-2FE7-4FBB-9AD4-5E1DA96B825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C0DC0AEDF48DFB6C35CE366E068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D52C49-C49E-4A34-8F41-3FF344324C69}"/>
      </w:docPartPr>
      <w:docPartBody>
        <w:p w:rsidR="003371EC" w:rsidRDefault="00EB4145">
          <w:pPr>
            <w:pStyle w:val="648C0DC0AEDF48DFB6C35CE366E06871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mai 5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DE0C2446E1824274AF81A2DFB9FDB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438491-3216-4F64-AF43-41E310BDF2EA}"/>
      </w:docPartPr>
      <w:docPartBody>
        <w:p w:rsidR="003371EC" w:rsidRDefault="00EB4145">
          <w:pPr>
            <w:pStyle w:val="DE0C2446E1824274AF81A2DFB9FDB53D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EF85CCA9B30A4FB49318106EC76E8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0A1C9-CE22-43CA-A52B-228C5F67FC2D}"/>
      </w:docPartPr>
      <w:docPartBody>
        <w:p w:rsidR="003371EC" w:rsidRDefault="00EB4145">
          <w:pPr>
            <w:pStyle w:val="EF85CCA9B30A4FB49318106EC76E8937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76"/>
    <w:rsid w:val="00110350"/>
    <w:rsid w:val="003371EC"/>
    <w:rsid w:val="00857D76"/>
    <w:rsid w:val="00EB4145"/>
    <w:rsid w:val="00F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648C0DC0AEDF48DFB6C35CE366E06871">
    <w:name w:val="648C0DC0AEDF48DFB6C35CE366E06871"/>
  </w:style>
  <w:style w:type="paragraph" w:customStyle="1" w:styleId="DE0C2446E1824274AF81A2DFB9FDB53D">
    <w:name w:val="DE0C2446E1824274AF81A2DFB9FDB53D"/>
  </w:style>
  <w:style w:type="paragraph" w:customStyle="1" w:styleId="EF85CCA9B30A4FB49318106EC76E8937">
    <w:name w:val="EF85CCA9B30A4FB49318106EC76E8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CUNY Enzo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CAAB17-409C-432D-8046-C8D15730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{ACDD18B6-2FE7-4FBB-9AD4-5E1DA96B8253}tf16392850_win32.dotx</Template>
  <TotalTime>294</TotalTime>
  <Pages>3</Pages>
  <Words>94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Enzo Cuny</dc:creator>
  <cp:keywords/>
  <cp:lastModifiedBy>Enzo Cuny</cp:lastModifiedBy>
  <cp:revision>29</cp:revision>
  <cp:lastPrinted>2006-08-01T17:47:00Z</cp:lastPrinted>
  <dcterms:created xsi:type="dcterms:W3CDTF">2021-05-05T09:22:00Z</dcterms:created>
  <dcterms:modified xsi:type="dcterms:W3CDTF">2021-05-05T14:20:00Z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